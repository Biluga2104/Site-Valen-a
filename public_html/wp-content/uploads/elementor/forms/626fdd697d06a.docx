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61C3" w14:textId="666FA5E4" w:rsidR="00F11D59" w:rsidRDefault="00855AD6" w:rsidP="00717DAB">
      <w:pPr>
        <w:pStyle w:val="Nome"/>
        <w:rPr>
          <w:sz w:val="44"/>
          <w:szCs w:val="44"/>
        </w:rPr>
      </w:pPr>
      <w:r w:rsidRPr="00804959">
        <w:rPr>
          <w:sz w:val="44"/>
          <w:szCs w:val="44"/>
        </w:rPr>
        <w:t>LEONARDo</w:t>
      </w:r>
      <w:r w:rsidR="00717DAB" w:rsidRPr="00804959">
        <w:rPr>
          <w:sz w:val="44"/>
          <w:szCs w:val="44"/>
        </w:rPr>
        <w:t xml:space="preserve"> </w:t>
      </w:r>
      <w:r w:rsidRPr="00804959">
        <w:rPr>
          <w:sz w:val="44"/>
          <w:szCs w:val="44"/>
        </w:rPr>
        <w:t xml:space="preserve">NASCIMENTO </w:t>
      </w:r>
    </w:p>
    <w:p w14:paraId="7BB98BB5" w14:textId="77777777" w:rsidR="003F6BF3" w:rsidRDefault="003F6BF3" w:rsidP="00717DAB">
      <w:pPr>
        <w:pStyle w:val="Nome"/>
        <w:rPr>
          <w:sz w:val="28"/>
          <w:szCs w:val="28"/>
        </w:rPr>
      </w:pPr>
    </w:p>
    <w:p w14:paraId="157C2646" w14:textId="5D3A1C61" w:rsidR="001765CC" w:rsidRDefault="003C5E7D" w:rsidP="00806F7C">
      <w:pPr>
        <w:pStyle w:val="Nome"/>
        <w:rPr>
          <w:sz w:val="24"/>
          <w:szCs w:val="24"/>
        </w:rPr>
      </w:pPr>
      <w:r>
        <w:rPr>
          <w:sz w:val="24"/>
          <w:szCs w:val="24"/>
        </w:rPr>
        <w:t>22</w:t>
      </w:r>
      <w:r w:rsidR="003C347D" w:rsidRPr="003F6BF3">
        <w:rPr>
          <w:sz w:val="24"/>
          <w:szCs w:val="24"/>
        </w:rPr>
        <w:t xml:space="preserve"> anos</w:t>
      </w:r>
    </w:p>
    <w:p w14:paraId="4BDE9864" w14:textId="11A0A57F" w:rsidR="003C347D" w:rsidRPr="003F6BF3" w:rsidRDefault="00221082" w:rsidP="00806F7C">
      <w:pPr>
        <w:pStyle w:val="Nome"/>
        <w:rPr>
          <w:sz w:val="24"/>
          <w:szCs w:val="24"/>
        </w:rPr>
      </w:pPr>
      <w:r w:rsidRPr="003F6BF3">
        <w:rPr>
          <w:sz w:val="24"/>
          <w:szCs w:val="24"/>
        </w:rPr>
        <w:t>Bultrins — Olinda — pe.</w:t>
      </w:r>
    </w:p>
    <w:p w14:paraId="7B499D57" w14:textId="5AF9A33F" w:rsidR="00221082" w:rsidRPr="003F6BF3" w:rsidRDefault="00221082" w:rsidP="00806F7C">
      <w:pPr>
        <w:pStyle w:val="Nome"/>
        <w:rPr>
          <w:sz w:val="24"/>
          <w:szCs w:val="24"/>
        </w:rPr>
      </w:pPr>
      <w:r w:rsidRPr="003F6BF3">
        <w:rPr>
          <w:sz w:val="24"/>
          <w:szCs w:val="24"/>
        </w:rPr>
        <w:t xml:space="preserve">Contatos: </w:t>
      </w:r>
      <w:r w:rsidR="00E92AF2" w:rsidRPr="003F6BF3">
        <w:rPr>
          <w:sz w:val="24"/>
          <w:szCs w:val="24"/>
        </w:rPr>
        <w:t xml:space="preserve">(81) 9-8713-6534/ (81) </w:t>
      </w:r>
      <w:r w:rsidR="008519E0" w:rsidRPr="003F6BF3">
        <w:rPr>
          <w:sz w:val="24"/>
          <w:szCs w:val="24"/>
        </w:rPr>
        <w:t>9-8368-4925</w:t>
      </w:r>
    </w:p>
    <w:p w14:paraId="40A51900" w14:textId="35F89BE0" w:rsidR="009B0637" w:rsidRPr="003F6BF3" w:rsidRDefault="009B0637" w:rsidP="00806F7C">
      <w:pPr>
        <w:pStyle w:val="Nome"/>
        <w:rPr>
          <w:sz w:val="24"/>
          <w:szCs w:val="24"/>
        </w:rPr>
      </w:pPr>
      <w:r w:rsidRPr="003F6BF3">
        <w:rPr>
          <w:sz w:val="24"/>
          <w:szCs w:val="24"/>
        </w:rPr>
        <w:t xml:space="preserve">E-mail: </w:t>
      </w:r>
      <w:hyperlink r:id="rId7" w:history="1">
        <w:r w:rsidRPr="003F6BF3">
          <w:rPr>
            <w:rStyle w:val="Hyperlink"/>
            <w:sz w:val="24"/>
            <w:szCs w:val="24"/>
          </w:rPr>
          <w:t>nleonardo892@gmail.com</w:t>
        </w:r>
      </w:hyperlink>
    </w:p>
    <w:p w14:paraId="33B98A50" w14:textId="77777777" w:rsidR="00AD0323" w:rsidRDefault="00AD0323" w:rsidP="00124E20">
      <w:pPr>
        <w:pStyle w:val="Ttulo1"/>
        <w:ind w:left="359"/>
        <w:jc w:val="center"/>
      </w:pPr>
    </w:p>
    <w:p w14:paraId="368E4F9B" w14:textId="168E5D88" w:rsidR="00F11D59" w:rsidRDefault="000C27CB" w:rsidP="00124E20">
      <w:pPr>
        <w:pStyle w:val="Ttulo1"/>
        <w:ind w:left="359"/>
        <w:jc w:val="center"/>
      </w:pPr>
      <w:r>
        <w:t>Objetivo</w:t>
      </w:r>
      <w:r w:rsidR="002A2879">
        <w:t xml:space="preserve"> Profissional </w:t>
      </w:r>
    </w:p>
    <w:p w14:paraId="11ED2C83" w14:textId="0FDCB07A" w:rsidR="0044199F" w:rsidRDefault="009106CB" w:rsidP="00676A72">
      <w:pPr>
        <w:spacing w:after="180"/>
        <w:jc w:val="center"/>
      </w:pPr>
      <w:r>
        <w:t xml:space="preserve">Atuar na área de </w:t>
      </w:r>
      <w:r w:rsidR="00163CF5">
        <w:t>atendimento ao público ou telemarketing.</w:t>
      </w:r>
    </w:p>
    <w:p w14:paraId="2F52158F" w14:textId="77777777" w:rsidR="00AD0323" w:rsidRDefault="00AD0323" w:rsidP="00BF3F1A">
      <w:pPr>
        <w:pStyle w:val="Ttulo1"/>
        <w:jc w:val="center"/>
      </w:pPr>
    </w:p>
    <w:p w14:paraId="26F0289A" w14:textId="6FFBF0CF" w:rsidR="00F11D59" w:rsidRDefault="00BF3F1A" w:rsidP="00BF3F1A">
      <w:pPr>
        <w:pStyle w:val="Ttulo1"/>
        <w:jc w:val="center"/>
      </w:pPr>
      <w:r>
        <w:t>Formação</w:t>
      </w:r>
    </w:p>
    <w:p w14:paraId="665269CB" w14:textId="18EA8850" w:rsidR="00F11D59" w:rsidRDefault="00F952B3" w:rsidP="00C9065F">
      <w:pPr>
        <w:pStyle w:val="Ttulo2"/>
        <w:jc w:val="center"/>
      </w:pPr>
      <w:r w:rsidRPr="003E3E99">
        <w:rPr>
          <w:b w:val="0"/>
          <w:bCs/>
          <w:i w:val="0"/>
          <w:iCs/>
        </w:rPr>
        <w:t>Ensino</w:t>
      </w:r>
      <w:r>
        <w:t xml:space="preserve"> </w:t>
      </w:r>
      <w:r w:rsidRPr="003E3E99">
        <w:rPr>
          <w:b w:val="0"/>
          <w:bCs/>
          <w:i w:val="0"/>
          <w:iCs/>
        </w:rPr>
        <w:t>médio</w:t>
      </w:r>
    </w:p>
    <w:p w14:paraId="68ACE2A5" w14:textId="76028B3E" w:rsidR="003E3E99" w:rsidRDefault="00834806" w:rsidP="00C9065F">
      <w:pPr>
        <w:jc w:val="center"/>
      </w:pPr>
      <w:r>
        <w:t>EREM Escola</w:t>
      </w:r>
      <w:r w:rsidR="003E3E99">
        <w:t xml:space="preserve"> Pintor Man</w:t>
      </w:r>
      <w:r>
        <w:t>ue</w:t>
      </w:r>
      <w:r w:rsidR="003E3E99">
        <w:t>l Bandeira</w:t>
      </w:r>
    </w:p>
    <w:p w14:paraId="2562164E" w14:textId="5FB75FFE" w:rsidR="00C9065F" w:rsidRPr="003E3E99" w:rsidRDefault="00C9065F" w:rsidP="00C9065F">
      <w:pPr>
        <w:jc w:val="center"/>
      </w:pPr>
      <w:r>
        <w:t>Conclusão Dez/2018</w:t>
      </w:r>
    </w:p>
    <w:p w14:paraId="02B18663" w14:textId="1050D2A7" w:rsidR="00F11D59" w:rsidRDefault="00F11D59"/>
    <w:p w14:paraId="76C679F4" w14:textId="77777777" w:rsidR="00AD0323" w:rsidRDefault="00AD0323">
      <w:pPr>
        <w:pStyle w:val="Ttulo1"/>
      </w:pPr>
    </w:p>
    <w:p w14:paraId="6F7D3E2E" w14:textId="7B11D933" w:rsidR="00F11D59" w:rsidRDefault="007B32CF" w:rsidP="00CA6D2A">
      <w:pPr>
        <w:pStyle w:val="Ttulo1"/>
        <w:jc w:val="center"/>
      </w:pPr>
      <w:r>
        <w:t>Cursos</w:t>
      </w:r>
    </w:p>
    <w:p w14:paraId="32C77016" w14:textId="523E777B" w:rsidR="00F11D59" w:rsidRPr="00EA66A2" w:rsidRDefault="007B32CF" w:rsidP="00CA6D2A">
      <w:pPr>
        <w:pStyle w:val="Ttulo2"/>
        <w:jc w:val="center"/>
        <w:rPr>
          <w:b w:val="0"/>
          <w:bCs/>
          <w:i w:val="0"/>
          <w:iCs/>
        </w:rPr>
      </w:pPr>
      <w:r w:rsidRPr="00EA66A2">
        <w:rPr>
          <w:b w:val="0"/>
          <w:bCs/>
          <w:i w:val="0"/>
          <w:iCs/>
        </w:rPr>
        <w:t xml:space="preserve">Inglês — Enjoy </w:t>
      </w:r>
      <w:r w:rsidR="00543725" w:rsidRPr="00EA66A2">
        <w:rPr>
          <w:b w:val="0"/>
          <w:bCs/>
          <w:i w:val="0"/>
          <w:iCs/>
        </w:rPr>
        <w:t>— 315hrs (presencial)</w:t>
      </w:r>
    </w:p>
    <w:p w14:paraId="417A8DDD" w14:textId="4A376C20" w:rsidR="00543725" w:rsidRDefault="00714070" w:rsidP="00CA6D2A">
      <w:pPr>
        <w:jc w:val="center"/>
      </w:pPr>
      <w:r>
        <w:t xml:space="preserve">Informática — Enjoy — 315hrs </w:t>
      </w:r>
      <w:r w:rsidR="0086131E">
        <w:t>(presencial)</w:t>
      </w:r>
    </w:p>
    <w:p w14:paraId="4B3BEF7A" w14:textId="3DF7EB08" w:rsidR="0086131E" w:rsidRDefault="0086131E" w:rsidP="00CA6D2A">
      <w:pPr>
        <w:jc w:val="center"/>
      </w:pPr>
      <w:r>
        <w:t>Gestão administrativa — Enjoy</w:t>
      </w:r>
      <w:r w:rsidR="002C25C9">
        <w:t xml:space="preserve"> </w:t>
      </w:r>
      <w:r w:rsidR="002B0235">
        <w:t>— 315hrs (presencial)</w:t>
      </w:r>
    </w:p>
    <w:p w14:paraId="3F55E1ED" w14:textId="5FD98E7D" w:rsidR="002B0235" w:rsidRDefault="002B0235" w:rsidP="00CA6D2A">
      <w:pPr>
        <w:jc w:val="center"/>
      </w:pPr>
      <w:r>
        <w:t xml:space="preserve">Atendimento ao público — Fundação Bradesco </w:t>
      </w:r>
      <w:r w:rsidR="002C25C9">
        <w:t>— 10hrs (on-line)</w:t>
      </w:r>
    </w:p>
    <w:p w14:paraId="383C3EE2" w14:textId="76FE290C" w:rsidR="00EA66A2" w:rsidRDefault="00EA66A2" w:rsidP="00543725"/>
    <w:p w14:paraId="0F79A880" w14:textId="4941E2C8" w:rsidR="00EA66A2" w:rsidRDefault="00EA66A2" w:rsidP="00543725"/>
    <w:p w14:paraId="63E72D2F" w14:textId="77777777" w:rsidR="00AD0323" w:rsidRDefault="00AD0323" w:rsidP="00543725">
      <w:pPr>
        <w:rPr>
          <w:b/>
          <w:bCs/>
          <w:i/>
          <w:iCs/>
          <w:sz w:val="28"/>
          <w:szCs w:val="28"/>
        </w:rPr>
      </w:pPr>
    </w:p>
    <w:p w14:paraId="7FA5F9E7" w14:textId="36BD5884" w:rsidR="00EA66A2" w:rsidRDefault="00944CCD" w:rsidP="00AD0323">
      <w:pPr>
        <w:jc w:val="center"/>
        <w:rPr>
          <w:b/>
          <w:bCs/>
          <w:i/>
          <w:iCs/>
          <w:sz w:val="28"/>
          <w:szCs w:val="28"/>
        </w:rPr>
      </w:pPr>
      <w:r w:rsidRPr="00ED514A">
        <w:rPr>
          <w:b/>
          <w:bCs/>
          <w:i/>
          <w:iCs/>
          <w:sz w:val="28"/>
          <w:szCs w:val="28"/>
        </w:rPr>
        <w:t>Experiência profissional</w:t>
      </w:r>
    </w:p>
    <w:p w14:paraId="663A6C3B" w14:textId="7AC27073" w:rsidR="00ED514A" w:rsidRPr="00ED514A" w:rsidRDefault="00ED514A" w:rsidP="00CA6D2A">
      <w:pPr>
        <w:pStyle w:val="PargrafodaLista"/>
        <w:numPr>
          <w:ilvl w:val="0"/>
          <w:numId w:val="13"/>
        </w:numPr>
        <w:jc w:val="center"/>
      </w:pPr>
      <w:r w:rsidRPr="00ED514A">
        <w:t>A procura de uma primeira oportunidade de trabalho no mercado.</w:t>
      </w:r>
    </w:p>
    <w:p w14:paraId="49AE992F" w14:textId="77777777" w:rsidR="0086131E" w:rsidRPr="00543725" w:rsidRDefault="0086131E" w:rsidP="00543725"/>
    <w:p w14:paraId="6245D343" w14:textId="77777777" w:rsidR="00543725" w:rsidRPr="00543725" w:rsidRDefault="00543725" w:rsidP="00543725"/>
    <w:p w14:paraId="2823D2D6" w14:textId="4E2DE888" w:rsidR="00F11D59" w:rsidRDefault="00F11D59">
      <w:pPr>
        <w:pStyle w:val="Ttulo3"/>
      </w:pPr>
    </w:p>
    <w:p w14:paraId="015C233A" w14:textId="4D34AE00" w:rsidR="00F11D59" w:rsidRDefault="00F11D59"/>
    <w:p w14:paraId="46C0267C" w14:textId="3EA26DE4" w:rsidR="00F11D59" w:rsidRDefault="00F11D59">
      <w:pPr>
        <w:pStyle w:val="Ttulo1"/>
      </w:pPr>
    </w:p>
    <w:p w14:paraId="549148A6" w14:textId="62F00363" w:rsidR="00F11D59" w:rsidRDefault="00F11D59">
      <w:pPr>
        <w:pStyle w:val="Ttulo2"/>
      </w:pPr>
    </w:p>
    <w:p w14:paraId="649CF94B" w14:textId="7A606A43" w:rsidR="00F11D59" w:rsidRDefault="00F11D59"/>
    <w:sectPr w:rsidR="00F11D59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444BE" w14:textId="77777777" w:rsidR="00713224" w:rsidRDefault="00713224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1F9173F2" w14:textId="77777777" w:rsidR="00713224" w:rsidRDefault="00713224">
      <w:pPr>
        <w:spacing w:after="0" w:line="240" w:lineRule="auto"/>
      </w:pPr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B74A8" w14:textId="77777777" w:rsidR="00F11D59" w:rsidRDefault="004373C7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2BFC" w14:textId="77777777" w:rsidR="00713224" w:rsidRDefault="00713224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0A554601" w14:textId="77777777" w:rsidR="00713224" w:rsidRDefault="00713224">
      <w:pPr>
        <w:spacing w:after="0" w:line="240" w:lineRule="auto"/>
      </w:pPr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CE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4CAD62A" wp14:editId="4486BE6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007F5D" id="Group 4" o:spid="_x0000_s1026" alt="Título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03A3B" w14:textId="77777777" w:rsidR="00F11D59" w:rsidRDefault="004373C7">
    <w:pPr>
      <w:pStyle w:val="Cabealho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0428721" wp14:editId="1346A21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 title="Gráficos de tela de fun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tâ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tâ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E94458" id="Grupo 5" o:spid="_x0000_s1026" alt="Título: Gráficos de tela de fundo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">
              <v:rect id="Retâ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tâ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8B7F47"/>
    <w:multiLevelType w:val="hybridMultilevel"/>
    <w:tmpl w:val="1C067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E00CB"/>
    <w:multiLevelType w:val="hybridMultilevel"/>
    <w:tmpl w:val="1AB4B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627F8"/>
    <w:multiLevelType w:val="hybridMultilevel"/>
    <w:tmpl w:val="FAD8C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AB"/>
    <w:rsid w:val="00034C0D"/>
    <w:rsid w:val="000569BB"/>
    <w:rsid w:val="000C27CB"/>
    <w:rsid w:val="00124E20"/>
    <w:rsid w:val="00163CF5"/>
    <w:rsid w:val="001765CC"/>
    <w:rsid w:val="00221082"/>
    <w:rsid w:val="002A2879"/>
    <w:rsid w:val="002B0235"/>
    <w:rsid w:val="002C25C9"/>
    <w:rsid w:val="00347085"/>
    <w:rsid w:val="003C347D"/>
    <w:rsid w:val="003C5E7D"/>
    <w:rsid w:val="003E3E99"/>
    <w:rsid w:val="003F6BF3"/>
    <w:rsid w:val="004373C7"/>
    <w:rsid w:val="0044199F"/>
    <w:rsid w:val="00460DAB"/>
    <w:rsid w:val="00543725"/>
    <w:rsid w:val="0061466A"/>
    <w:rsid w:val="00676A72"/>
    <w:rsid w:val="00713224"/>
    <w:rsid w:val="00714070"/>
    <w:rsid w:val="00717DAB"/>
    <w:rsid w:val="00755051"/>
    <w:rsid w:val="007B32CF"/>
    <w:rsid w:val="007F6582"/>
    <w:rsid w:val="00804959"/>
    <w:rsid w:val="00806F7C"/>
    <w:rsid w:val="00834806"/>
    <w:rsid w:val="008519E0"/>
    <w:rsid w:val="00855AD6"/>
    <w:rsid w:val="0086131E"/>
    <w:rsid w:val="009019F3"/>
    <w:rsid w:val="009106CB"/>
    <w:rsid w:val="00944CCD"/>
    <w:rsid w:val="009B0637"/>
    <w:rsid w:val="00AD0323"/>
    <w:rsid w:val="00BF3F1A"/>
    <w:rsid w:val="00C9065F"/>
    <w:rsid w:val="00CA6D2A"/>
    <w:rsid w:val="00E40E39"/>
    <w:rsid w:val="00E92AF2"/>
    <w:rsid w:val="00EA66A2"/>
    <w:rsid w:val="00ED514A"/>
    <w:rsid w:val="00F11D59"/>
    <w:rsid w:val="00F3284F"/>
    <w:rsid w:val="00F36EC1"/>
    <w:rsid w:val="00F9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698AA"/>
  <w15:chartTrackingRefBased/>
  <w15:docId w15:val="{5226FDD4-1DF4-274D-895A-5C8EB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t-PT" w:eastAsia="ja-JP" w:bidi="pt-PT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C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RodapChar">
    <w:name w:val="Rodapé Char"/>
    <w:basedOn w:val="Fontepargpadro"/>
    <w:link w:val="Rodap"/>
    <w:uiPriority w:val="99"/>
    <w:rPr>
      <w:b/>
      <w:spacing w:val="21"/>
      <w:sz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aps/>
      <w:smallCaps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esdeContato">
    <w:name w:val="Informações de Contato"/>
    <w:basedOn w:val="Normal"/>
    <w:uiPriority w:val="2"/>
    <w:qFormat/>
    <w:pPr>
      <w:spacing w:after="920"/>
      <w:contextualSpacing/>
    </w:p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B3A2E" w:themeColor="text2"/>
    </w:rPr>
  </w:style>
  <w:style w:type="character" w:styleId="nfaseIntensa">
    <w:name w:val="Intense Emphasis"/>
    <w:basedOn w:val="Fontepargpadro"/>
    <w:uiPriority w:val="21"/>
    <w:semiHidden/>
    <w:unhideWhenUsed/>
    <w:rPr>
      <w:b/>
      <w:i/>
      <w:iCs/>
      <w:color w:val="4B3A2E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e">
    <w:name w:val="Nome"/>
    <w:basedOn w:val="Normal"/>
    <w:link w:val="No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eChar">
    <w:name w:val="Nome Char"/>
    <w:basedOn w:val="Fontepargpadro"/>
    <w:link w:val="Nome"/>
    <w:uiPriority w:val="1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epargpadro"/>
    <w:uiPriority w:val="99"/>
    <w:unhideWhenUsed/>
    <w:rsid w:val="009B0637"/>
    <w:rPr>
      <w:color w:val="3D859C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0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nleonardo892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03E0CD1-3345-1340-85B6-A2D41AFF19FB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%7b403E0CD1-3345-1340-85B6-A2D41AFF19FB%7dtf50002038.dotx</Template>
  <TotalTime>7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5581987136534</dc:creator>
  <cp:keywords/>
  <dc:description/>
  <cp:lastModifiedBy>5581987136534</cp:lastModifiedBy>
  <cp:revision>11</cp:revision>
  <dcterms:created xsi:type="dcterms:W3CDTF">2021-12-20T17:15:00Z</dcterms:created>
  <dcterms:modified xsi:type="dcterms:W3CDTF">2022-04-29T14:52:00Z</dcterms:modified>
</cp:coreProperties>
</file>